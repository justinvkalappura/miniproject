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D4D9D" w14:textId="282ADE6B" w:rsidR="00EF36A5" w:rsidRPr="00AB4981" w:rsidRDefault="003E7673" w:rsidP="00AB4981">
      <w:pPr>
        <w:pStyle w:val="Title"/>
      </w:pPr>
      <w:r>
        <w:t>JusT</w:t>
      </w:r>
      <w:r w:rsidR="00590D20">
        <w:t>chat (Social media)</w:t>
      </w:r>
    </w:p>
    <w:p w14:paraId="52DA0D1C" w14:textId="29ECDECD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590D20">
        <w:t>29/08/2021</w:t>
      </w:r>
    </w:p>
    <w:p w14:paraId="35B1004B" w14:textId="2D6C6938" w:rsidR="00EF36A5" w:rsidRDefault="00754ABC" w:rsidP="00AB4981">
      <w:pPr>
        <w:pStyle w:val="Details"/>
      </w:pPr>
      <w:r>
        <w:rPr>
          <w:b/>
        </w:rPr>
        <w:t>Guide</w:t>
      </w:r>
      <w:r w:rsidR="00EF36A5" w:rsidRPr="00AB4981">
        <w:t xml:space="preserve">: </w:t>
      </w:r>
      <w:proofErr w:type="spellStart"/>
      <w:r w:rsidR="00590D20">
        <w:t>Ajith</w:t>
      </w:r>
      <w:proofErr w:type="spellEnd"/>
      <w:r w:rsidR="00590D20">
        <w:t xml:space="preserve"> </w:t>
      </w:r>
      <w:proofErr w:type="spellStart"/>
      <w:r w:rsidR="00590D20">
        <w:t>g.s</w:t>
      </w:r>
      <w:proofErr w:type="spellEnd"/>
    </w:p>
    <w:p w14:paraId="10C3D4FD" w14:textId="43CEB491" w:rsidR="00A57CE9" w:rsidRDefault="00A57CE9" w:rsidP="00AB4981">
      <w:pPr>
        <w:pStyle w:val="Details"/>
      </w:pPr>
    </w:p>
    <w:p w14:paraId="6BF20387" w14:textId="3E7E3E9D" w:rsidR="00A57CE9" w:rsidRDefault="00A57CE9" w:rsidP="00AB4981">
      <w:pPr>
        <w:pStyle w:val="Details"/>
      </w:pPr>
    </w:p>
    <w:p w14:paraId="0C34EE85" w14:textId="4C548A9A" w:rsidR="00A57CE9" w:rsidRDefault="00A57CE9" w:rsidP="00680F0F">
      <w:pPr>
        <w:pStyle w:val="Details"/>
        <w:numPr>
          <w:ilvl w:val="0"/>
          <w:numId w:val="4"/>
        </w:numPr>
        <w:ind w:left="360"/>
        <w:jc w:val="both"/>
      </w:pPr>
      <w:r>
        <w:t>Project Overview?</w:t>
      </w:r>
    </w:p>
    <w:p w14:paraId="3D93BE9F" w14:textId="77777777" w:rsidR="00680F0F" w:rsidRDefault="00680F0F" w:rsidP="00680F0F">
      <w:pPr>
        <w:pStyle w:val="Details"/>
        <w:jc w:val="both"/>
        <w:rPr>
          <w:i/>
        </w:rPr>
      </w:pPr>
    </w:p>
    <w:p w14:paraId="76189B23" w14:textId="63548C35" w:rsidR="00A57CE9" w:rsidRDefault="00590D20" w:rsidP="00680F0F">
      <w:pPr>
        <w:pStyle w:val="Details"/>
        <w:ind w:left="360"/>
        <w:jc w:val="both"/>
        <w:rPr>
          <w:i/>
        </w:rPr>
      </w:pPr>
      <w:r w:rsidRPr="00590D20">
        <w:rPr>
          <w:i/>
        </w:rPr>
        <w:t>A social network service which focuses on the b</w:t>
      </w:r>
      <w:r w:rsidR="00680F0F">
        <w:rPr>
          <w:i/>
        </w:rPr>
        <w:t>uilding and verifying of online</w:t>
      </w:r>
      <w:r>
        <w:rPr>
          <w:i/>
        </w:rPr>
        <w:t xml:space="preserve"> </w:t>
      </w:r>
      <w:r w:rsidRPr="00590D20">
        <w:rPr>
          <w:i/>
        </w:rPr>
        <w:t>social</w:t>
      </w:r>
      <w:r>
        <w:rPr>
          <w:i/>
        </w:rPr>
        <w:t xml:space="preserve"> </w:t>
      </w:r>
      <w:r w:rsidRPr="00590D20">
        <w:rPr>
          <w:i/>
        </w:rPr>
        <w:t>networks on which we can personally share their own interests on common social issues, which</w:t>
      </w:r>
      <w:r>
        <w:rPr>
          <w:i/>
        </w:rPr>
        <w:t xml:space="preserve"> </w:t>
      </w:r>
      <w:r w:rsidRPr="00590D20">
        <w:rPr>
          <w:i/>
        </w:rPr>
        <w:t>will can be seen by all the users of this platform. And also they can be updated with the recent</w:t>
      </w:r>
      <w:r>
        <w:rPr>
          <w:i/>
        </w:rPr>
        <w:t xml:space="preserve"> </w:t>
      </w:r>
      <w:r w:rsidRPr="00590D20">
        <w:rPr>
          <w:i/>
        </w:rPr>
        <w:t>headlines of the day. This application will be primarily web based application and provide a</w:t>
      </w:r>
      <w:r>
        <w:rPr>
          <w:i/>
        </w:rPr>
        <w:t xml:space="preserve"> </w:t>
      </w:r>
      <w:r w:rsidRPr="00590D20">
        <w:rPr>
          <w:i/>
        </w:rPr>
        <w:t>collection of various ways for users to interact, such as messaging etc.</w:t>
      </w:r>
    </w:p>
    <w:p w14:paraId="0E0987FE" w14:textId="77777777" w:rsidR="00590D20" w:rsidRPr="00590D20" w:rsidRDefault="00590D20" w:rsidP="00680F0F">
      <w:pPr>
        <w:pStyle w:val="Details"/>
        <w:jc w:val="both"/>
        <w:rPr>
          <w:i/>
        </w:rPr>
      </w:pPr>
    </w:p>
    <w:p w14:paraId="0F265340" w14:textId="6248FD05" w:rsidR="00A57CE9" w:rsidRDefault="00A57CE9" w:rsidP="00680F0F">
      <w:pPr>
        <w:pStyle w:val="Details"/>
        <w:numPr>
          <w:ilvl w:val="0"/>
          <w:numId w:val="4"/>
        </w:numPr>
        <w:ind w:left="360"/>
        <w:jc w:val="both"/>
      </w:pPr>
      <w:r>
        <w:t xml:space="preserve">To </w:t>
      </w:r>
      <w:r w:rsidR="00BA5423">
        <w:t>w</w:t>
      </w:r>
      <w:r>
        <w:t xml:space="preserve">hat </w:t>
      </w:r>
      <w:r w:rsidR="00BA5423">
        <w:t>e</w:t>
      </w:r>
      <w:r>
        <w:t xml:space="preserve">xtend the </w:t>
      </w:r>
      <w:r w:rsidR="00BA5423">
        <w:t>s</w:t>
      </w:r>
      <w:r>
        <w:t>ystem is proposed for?</w:t>
      </w:r>
    </w:p>
    <w:p w14:paraId="3E81B414" w14:textId="77777777" w:rsidR="00680F0F" w:rsidRDefault="00680F0F" w:rsidP="00680F0F">
      <w:pPr>
        <w:pStyle w:val="Details"/>
        <w:ind w:left="360"/>
        <w:jc w:val="both"/>
      </w:pPr>
    </w:p>
    <w:p w14:paraId="3C932ABD" w14:textId="49209FCD" w:rsidR="00754ABC" w:rsidRDefault="00590D20" w:rsidP="00680F0F">
      <w:pPr>
        <w:pStyle w:val="Details"/>
        <w:ind w:left="360"/>
        <w:jc w:val="both"/>
      </w:pPr>
      <w:r>
        <w:t>The social media application can be a used to express our opinion on the present social issues which are presently existing in the society. And also in the present situation, social media usages are also very high.</w:t>
      </w:r>
      <w:r w:rsidR="00424C29">
        <w:t xml:space="preserve"> So </w:t>
      </w:r>
      <w:proofErr w:type="spellStart"/>
      <w:r w:rsidR="00424C29">
        <w:t>inorder</w:t>
      </w:r>
      <w:proofErr w:type="spellEnd"/>
      <w:r w:rsidR="00424C29">
        <w:t xml:space="preserve"> to use the social media usage time more fruitful we introduce a session to know the news update.</w:t>
      </w:r>
    </w:p>
    <w:p w14:paraId="57D68FF4" w14:textId="77777777" w:rsidR="00590D20" w:rsidRDefault="00590D20" w:rsidP="00680F0F">
      <w:pPr>
        <w:pStyle w:val="Details"/>
        <w:ind w:left="360"/>
        <w:jc w:val="both"/>
      </w:pPr>
    </w:p>
    <w:p w14:paraId="50203765" w14:textId="47317E31" w:rsidR="00A57CE9" w:rsidRDefault="00A57CE9" w:rsidP="00680F0F">
      <w:pPr>
        <w:pStyle w:val="Details"/>
        <w:numPr>
          <w:ilvl w:val="0"/>
          <w:numId w:val="4"/>
        </w:numPr>
        <w:ind w:left="360"/>
        <w:jc w:val="both"/>
      </w:pPr>
      <w:r>
        <w:t xml:space="preserve">Specify the Viewers/Public which is to be involved in the </w:t>
      </w:r>
      <w:r w:rsidR="00BA5423">
        <w:t>S</w:t>
      </w:r>
      <w:r>
        <w:t>ystem?</w:t>
      </w:r>
    </w:p>
    <w:p w14:paraId="3880D1C0" w14:textId="77777777" w:rsidR="00754ABC" w:rsidRDefault="00754ABC" w:rsidP="00680F0F">
      <w:pPr>
        <w:pStyle w:val="Details"/>
        <w:ind w:left="360"/>
        <w:jc w:val="both"/>
      </w:pPr>
      <w:r>
        <w:t xml:space="preserve">         </w:t>
      </w:r>
    </w:p>
    <w:p w14:paraId="43DC4020" w14:textId="77777777" w:rsidR="00590D20" w:rsidRDefault="00590D20" w:rsidP="00680F0F">
      <w:pPr>
        <w:pStyle w:val="Details"/>
        <w:ind w:left="360"/>
        <w:jc w:val="both"/>
      </w:pPr>
      <w:r w:rsidRPr="00590D20">
        <w:t>The General public are involved in the system</w:t>
      </w:r>
    </w:p>
    <w:p w14:paraId="1AF7F341" w14:textId="7DA87D4F" w:rsidR="00754ABC" w:rsidRDefault="00754ABC" w:rsidP="00680F0F">
      <w:pPr>
        <w:pStyle w:val="Details"/>
        <w:ind w:left="360"/>
        <w:jc w:val="both"/>
      </w:pPr>
      <w:r>
        <w:t xml:space="preserve">                                    </w:t>
      </w:r>
    </w:p>
    <w:p w14:paraId="2C16E943" w14:textId="05771464" w:rsidR="00A57CE9" w:rsidRDefault="00A57CE9" w:rsidP="00680F0F">
      <w:pPr>
        <w:pStyle w:val="Details"/>
        <w:numPr>
          <w:ilvl w:val="0"/>
          <w:numId w:val="4"/>
        </w:numPr>
        <w:ind w:left="360"/>
        <w:jc w:val="both"/>
      </w:pPr>
      <w:r>
        <w:t xml:space="preserve">List the Modules included in your </w:t>
      </w:r>
      <w:r w:rsidR="002F36F0">
        <w:t>System?</w:t>
      </w:r>
    </w:p>
    <w:p w14:paraId="4455FDB2" w14:textId="31F26670" w:rsidR="00754ABC" w:rsidRDefault="00754ABC" w:rsidP="00680F0F">
      <w:pPr>
        <w:pStyle w:val="Details"/>
        <w:ind w:left="360"/>
        <w:jc w:val="both"/>
      </w:pPr>
    </w:p>
    <w:p w14:paraId="77DDA7F7" w14:textId="77777777" w:rsidR="00590D20" w:rsidRDefault="00590D20" w:rsidP="00680F0F">
      <w:pPr>
        <w:pStyle w:val="Details"/>
        <w:ind w:left="360"/>
        <w:jc w:val="both"/>
      </w:pPr>
      <w:r>
        <w:t>1. Admin</w:t>
      </w:r>
    </w:p>
    <w:p w14:paraId="0D8198E8" w14:textId="2994B0B0" w:rsidR="00590D20" w:rsidRDefault="00590D20" w:rsidP="00680F0F">
      <w:pPr>
        <w:pStyle w:val="Details"/>
        <w:ind w:left="360"/>
        <w:jc w:val="both"/>
      </w:pPr>
      <w:r>
        <w:t xml:space="preserve">       </w:t>
      </w:r>
      <w:r>
        <w:t> Authenticating news heads</w:t>
      </w:r>
    </w:p>
    <w:p w14:paraId="3FD3BE98" w14:textId="4F1765B4" w:rsidR="00590D20" w:rsidRDefault="00590D20" w:rsidP="00680F0F">
      <w:pPr>
        <w:pStyle w:val="Details"/>
        <w:ind w:left="360"/>
        <w:jc w:val="both"/>
      </w:pPr>
      <w:r>
        <w:t xml:space="preserve">       </w:t>
      </w:r>
      <w:r>
        <w:t> Managing other users</w:t>
      </w:r>
    </w:p>
    <w:p w14:paraId="39439D8B" w14:textId="330B1C26" w:rsidR="00590D20" w:rsidRDefault="00590D20" w:rsidP="00680F0F">
      <w:pPr>
        <w:pStyle w:val="Details"/>
        <w:ind w:left="360"/>
        <w:jc w:val="both"/>
      </w:pPr>
      <w:r>
        <w:t xml:space="preserve">       </w:t>
      </w:r>
      <w:r>
        <w:t> Checking of any suspects</w:t>
      </w:r>
    </w:p>
    <w:p w14:paraId="73EA93D7" w14:textId="77777777" w:rsidR="00590D20" w:rsidRDefault="00590D20" w:rsidP="00680F0F">
      <w:pPr>
        <w:pStyle w:val="Details"/>
        <w:ind w:left="360"/>
        <w:jc w:val="both"/>
      </w:pPr>
    </w:p>
    <w:p w14:paraId="51604048" w14:textId="77777777" w:rsidR="00424C29" w:rsidRDefault="00424C29" w:rsidP="00680F0F">
      <w:pPr>
        <w:pStyle w:val="Details"/>
        <w:ind w:left="360"/>
        <w:jc w:val="both"/>
      </w:pPr>
    </w:p>
    <w:p w14:paraId="71FFAC8B" w14:textId="5ECF4A3F" w:rsidR="00590D20" w:rsidRDefault="00590D20" w:rsidP="00680F0F">
      <w:pPr>
        <w:pStyle w:val="Details"/>
        <w:ind w:left="360"/>
        <w:jc w:val="both"/>
      </w:pPr>
      <w:r>
        <w:t>2. User</w:t>
      </w:r>
    </w:p>
    <w:p w14:paraId="788B4289" w14:textId="1757CEEE" w:rsidR="00590D20" w:rsidRDefault="00590D20" w:rsidP="00680F0F">
      <w:pPr>
        <w:pStyle w:val="Details"/>
        <w:ind w:left="360"/>
        <w:jc w:val="both"/>
      </w:pPr>
      <w:r>
        <w:t xml:space="preserve">       </w:t>
      </w:r>
      <w:r>
        <w:t> Login</w:t>
      </w:r>
    </w:p>
    <w:p w14:paraId="11846D4B" w14:textId="09BBB809" w:rsidR="00590D20" w:rsidRDefault="00590D20" w:rsidP="00590D20">
      <w:pPr>
        <w:pStyle w:val="Details"/>
        <w:ind w:left="720"/>
      </w:pPr>
      <w:r>
        <w:t xml:space="preserve">       </w:t>
      </w:r>
      <w:r>
        <w:t xml:space="preserve"> Profile </w:t>
      </w:r>
      <w:proofErr w:type="spellStart"/>
      <w:r>
        <w:t>updations</w:t>
      </w:r>
      <w:proofErr w:type="spellEnd"/>
    </w:p>
    <w:p w14:paraId="2061A2E6" w14:textId="116A5087" w:rsidR="00590D20" w:rsidRDefault="00590D20" w:rsidP="00590D20">
      <w:pPr>
        <w:pStyle w:val="Details"/>
        <w:ind w:left="720"/>
      </w:pPr>
      <w:r>
        <w:t xml:space="preserve">       </w:t>
      </w:r>
      <w:r>
        <w:t> Message posting with picture</w:t>
      </w:r>
    </w:p>
    <w:p w14:paraId="5CB3246D" w14:textId="7C19ED0D" w:rsidR="00590D20" w:rsidRDefault="00590D20" w:rsidP="00590D20">
      <w:pPr>
        <w:pStyle w:val="Details"/>
        <w:ind w:left="720"/>
      </w:pPr>
      <w:r>
        <w:t xml:space="preserve">       </w:t>
      </w:r>
      <w:r>
        <w:t> Chatting</w:t>
      </w:r>
    </w:p>
    <w:p w14:paraId="5F893F64" w14:textId="5EDFC6F5" w:rsidR="00590D20" w:rsidRDefault="00590D20" w:rsidP="00590D20">
      <w:pPr>
        <w:pStyle w:val="Details"/>
        <w:ind w:left="720"/>
      </w:pPr>
      <w:r>
        <w:t xml:space="preserve">       </w:t>
      </w:r>
      <w:r>
        <w:t> View the news page</w:t>
      </w:r>
    </w:p>
    <w:p w14:paraId="342241A9" w14:textId="77777777" w:rsidR="00590D20" w:rsidRDefault="00590D20" w:rsidP="00590D20">
      <w:pPr>
        <w:pStyle w:val="Details"/>
        <w:ind w:left="720"/>
      </w:pPr>
    </w:p>
    <w:p w14:paraId="2F51B858" w14:textId="7394F259" w:rsidR="00590D20" w:rsidRDefault="00590D20" w:rsidP="00590D20">
      <w:pPr>
        <w:pStyle w:val="Details"/>
        <w:ind w:left="720"/>
      </w:pPr>
      <w:r>
        <w:t>3. News head</w:t>
      </w:r>
    </w:p>
    <w:p w14:paraId="6D19D9B7" w14:textId="49E09FE3" w:rsidR="00590D20" w:rsidRDefault="00590D20" w:rsidP="00590D20">
      <w:pPr>
        <w:pStyle w:val="Details"/>
        <w:ind w:left="720"/>
      </w:pPr>
      <w:r>
        <w:t xml:space="preserve">      </w:t>
      </w:r>
      <w:r>
        <w:t> Login</w:t>
      </w:r>
    </w:p>
    <w:p w14:paraId="13C221D7" w14:textId="56C5EF74" w:rsidR="00590D20" w:rsidRDefault="00590D20" w:rsidP="00590D20">
      <w:pPr>
        <w:pStyle w:val="Details"/>
        <w:ind w:left="720"/>
      </w:pPr>
      <w:r>
        <w:t xml:space="preserve">      </w:t>
      </w:r>
      <w:r>
        <w:t xml:space="preserve"> Profile </w:t>
      </w:r>
      <w:proofErr w:type="spellStart"/>
      <w:r>
        <w:t>updations</w:t>
      </w:r>
      <w:proofErr w:type="spellEnd"/>
    </w:p>
    <w:p w14:paraId="583B1EA8" w14:textId="4092CFB1" w:rsidR="00754ABC" w:rsidRDefault="00590D20" w:rsidP="00590D20">
      <w:pPr>
        <w:pStyle w:val="Details"/>
        <w:ind w:left="720"/>
      </w:pPr>
      <w:r>
        <w:t xml:space="preserve">      </w:t>
      </w:r>
      <w:r>
        <w:t xml:space="preserve"> News </w:t>
      </w:r>
      <w:proofErr w:type="spellStart"/>
      <w:r>
        <w:t>updations</w:t>
      </w:r>
      <w:proofErr w:type="spellEnd"/>
    </w:p>
    <w:p w14:paraId="5B368F18" w14:textId="77777777" w:rsidR="00590D20" w:rsidRDefault="00590D20" w:rsidP="00590D20">
      <w:pPr>
        <w:pStyle w:val="Details"/>
        <w:ind w:left="720"/>
      </w:pPr>
    </w:p>
    <w:p w14:paraId="7C6B306A" w14:textId="6F140691" w:rsidR="002F36F0" w:rsidRDefault="002F36F0" w:rsidP="00A57CE9">
      <w:pPr>
        <w:pStyle w:val="Details"/>
        <w:numPr>
          <w:ilvl w:val="0"/>
          <w:numId w:val="4"/>
        </w:numPr>
      </w:pPr>
      <w:r>
        <w:t>Identify the users in your project?</w:t>
      </w:r>
    </w:p>
    <w:p w14:paraId="6E4CEC53" w14:textId="18130B8A" w:rsidR="00754ABC" w:rsidRDefault="00754ABC" w:rsidP="00754ABC">
      <w:pPr>
        <w:pStyle w:val="Details"/>
        <w:ind w:left="720"/>
      </w:pPr>
    </w:p>
    <w:p w14:paraId="12C88FB8" w14:textId="0FE75C7D" w:rsidR="00754ABC" w:rsidRDefault="00590D20" w:rsidP="00754ABC">
      <w:pPr>
        <w:pStyle w:val="Details"/>
        <w:ind w:left="720"/>
        <w:rPr>
          <w:i/>
        </w:rPr>
      </w:pPr>
      <w:r w:rsidRPr="00590D20">
        <w:rPr>
          <w:i/>
        </w:rPr>
        <w:t>The users are the General public and the agents</w:t>
      </w:r>
    </w:p>
    <w:p w14:paraId="39D3EA2C" w14:textId="77777777" w:rsidR="00590D20" w:rsidRDefault="00590D20" w:rsidP="00754ABC">
      <w:pPr>
        <w:pStyle w:val="Details"/>
        <w:ind w:left="720"/>
      </w:pPr>
    </w:p>
    <w:p w14:paraId="4E304CEE" w14:textId="333E3ECA" w:rsidR="002F36F0" w:rsidRDefault="002F36F0" w:rsidP="00A57CE9">
      <w:pPr>
        <w:pStyle w:val="Details"/>
        <w:numPr>
          <w:ilvl w:val="0"/>
          <w:numId w:val="4"/>
        </w:numPr>
      </w:pPr>
      <w:r>
        <w:t>Who owns the system?</w:t>
      </w:r>
    </w:p>
    <w:p w14:paraId="75FBA704" w14:textId="52434A46" w:rsidR="00754ABC" w:rsidRDefault="00754ABC" w:rsidP="00754ABC">
      <w:pPr>
        <w:pStyle w:val="Details"/>
        <w:ind w:left="720"/>
      </w:pPr>
    </w:p>
    <w:p w14:paraId="15C6230B" w14:textId="3D6DF197" w:rsidR="00754ABC" w:rsidRDefault="00680F0F" w:rsidP="00754ABC">
      <w:pPr>
        <w:pStyle w:val="Details"/>
        <w:ind w:left="720"/>
        <w:rPr>
          <w:i/>
        </w:rPr>
      </w:pPr>
      <w:r w:rsidRPr="00680F0F">
        <w:rPr>
          <w:i/>
        </w:rPr>
        <w:t xml:space="preserve">The Administrator </w:t>
      </w:r>
      <w:r w:rsidR="009E28E9">
        <w:rPr>
          <w:i/>
        </w:rPr>
        <w:t xml:space="preserve">who </w:t>
      </w:r>
      <w:r w:rsidRPr="00680F0F">
        <w:rPr>
          <w:i/>
        </w:rPr>
        <w:t xml:space="preserve">owns the </w:t>
      </w:r>
      <w:r w:rsidR="009E28E9">
        <w:rPr>
          <w:i/>
        </w:rPr>
        <w:t>social media company.</w:t>
      </w:r>
    </w:p>
    <w:p w14:paraId="0BFA114A" w14:textId="77777777" w:rsidR="00680F0F" w:rsidRDefault="00680F0F" w:rsidP="00754ABC">
      <w:pPr>
        <w:pStyle w:val="Details"/>
        <w:ind w:left="720"/>
      </w:pPr>
    </w:p>
    <w:p w14:paraId="5330FB56" w14:textId="6D3B2453" w:rsidR="002F36F0" w:rsidRDefault="002F36F0" w:rsidP="00A57CE9">
      <w:pPr>
        <w:pStyle w:val="Details"/>
        <w:numPr>
          <w:ilvl w:val="0"/>
          <w:numId w:val="4"/>
        </w:numPr>
      </w:pPr>
      <w:r>
        <w:t>System is related to which firm/industry/organization?</w:t>
      </w:r>
    </w:p>
    <w:p w14:paraId="0AC5768E" w14:textId="431EB22E" w:rsidR="00754ABC" w:rsidRDefault="00754ABC" w:rsidP="009E28E9">
      <w:pPr>
        <w:pStyle w:val="Details"/>
        <w:ind w:left="720"/>
      </w:pPr>
      <w:r>
        <w:t xml:space="preserve">                                 </w:t>
      </w:r>
    </w:p>
    <w:p w14:paraId="7EC67EDF" w14:textId="2F301B14" w:rsidR="00680F0F" w:rsidRPr="00680F0F" w:rsidRDefault="00680F0F" w:rsidP="00680F0F">
      <w:pPr>
        <w:pStyle w:val="Details"/>
        <w:ind w:left="720"/>
        <w:rPr>
          <w:i/>
        </w:rPr>
      </w:pPr>
      <w:r w:rsidRPr="00680F0F">
        <w:rPr>
          <w:i/>
        </w:rPr>
        <w:t>The system is related to</w:t>
      </w:r>
      <w:r w:rsidR="009E28E9">
        <w:rPr>
          <w:i/>
        </w:rPr>
        <w:t xml:space="preserve"> firm</w:t>
      </w:r>
      <w:r w:rsidRPr="00680F0F">
        <w:rPr>
          <w:i/>
        </w:rPr>
        <w:t xml:space="preserve">. </w:t>
      </w:r>
      <w:r w:rsidR="009E28E9">
        <w:rPr>
          <w:i/>
        </w:rPr>
        <w:t>Entrepreneur firm</w:t>
      </w:r>
      <w:r w:rsidRPr="00680F0F">
        <w:rPr>
          <w:i/>
        </w:rPr>
        <w:t xml:space="preserve"> in </w:t>
      </w:r>
      <w:r w:rsidR="009E28E9">
        <w:rPr>
          <w:i/>
        </w:rPr>
        <w:t xml:space="preserve">social media </w:t>
      </w:r>
    </w:p>
    <w:p w14:paraId="25F51E9E" w14:textId="4C840AE1" w:rsidR="00754ABC" w:rsidRPr="00424C29" w:rsidRDefault="009E28E9" w:rsidP="00424C29">
      <w:pPr>
        <w:pStyle w:val="Details"/>
        <w:ind w:left="720"/>
        <w:rPr>
          <w:i/>
        </w:rPr>
      </w:pPr>
      <w:r>
        <w:rPr>
          <w:i/>
        </w:rPr>
        <w:t>Established for the communication between common public</w:t>
      </w:r>
      <w:r w:rsidR="00680F0F" w:rsidRPr="00680F0F">
        <w:rPr>
          <w:i/>
        </w:rPr>
        <w:t>.</w:t>
      </w:r>
    </w:p>
    <w:p w14:paraId="615B0A5F" w14:textId="77777777" w:rsidR="00AE6A4C" w:rsidRDefault="00AE6A4C" w:rsidP="00754ABC">
      <w:pPr>
        <w:pStyle w:val="Details"/>
        <w:ind w:left="720"/>
      </w:pPr>
    </w:p>
    <w:p w14:paraId="55C3403F" w14:textId="06E12968" w:rsidR="00754ABC" w:rsidRDefault="00754ABC" w:rsidP="00A57CE9">
      <w:pPr>
        <w:pStyle w:val="Details"/>
        <w:numPr>
          <w:ilvl w:val="0"/>
          <w:numId w:val="4"/>
        </w:numPr>
      </w:pPr>
      <w:r>
        <w:t>Questionnaire to</w:t>
      </w:r>
      <w:r w:rsidR="00E6492A">
        <w:t xml:space="preserve"> collect details about </w:t>
      </w:r>
      <w:r w:rsidR="00F06B9C">
        <w:t>the project</w:t>
      </w:r>
      <w:r>
        <w:t>? (min 10</w:t>
      </w:r>
      <w:r w:rsidR="00A83459">
        <w:t xml:space="preserve"> </w:t>
      </w:r>
      <w:r>
        <w:t xml:space="preserve">questions, include descriptive answers, attach additional </w:t>
      </w:r>
      <w:r w:rsidR="00F75C8D">
        <w:t>docs (</w:t>
      </w:r>
      <w:r w:rsidR="00E6492A">
        <w:t>e.g. Bill receipts, certificate models)</w:t>
      </w:r>
      <w:r>
        <w:t>, if any?)</w:t>
      </w:r>
    </w:p>
    <w:p w14:paraId="540C7EEE" w14:textId="193801F5" w:rsidR="00680F0F" w:rsidRPr="007D7DD5" w:rsidRDefault="00680F0F" w:rsidP="00424C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 w:rsidRPr="007D7DD5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>Do social conversations influence your product choices?</w:t>
      </w:r>
    </w:p>
    <w:p w14:paraId="6D48E930" w14:textId="039F589D" w:rsidR="00424C29" w:rsidRDefault="00424C29" w:rsidP="00680F0F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                Yes, it influences a lot.</w:t>
      </w:r>
    </w:p>
    <w:p w14:paraId="13172A0C" w14:textId="77777777" w:rsidR="00424C29" w:rsidRDefault="00424C29" w:rsidP="00680F0F">
      <w:p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</w:p>
    <w:p w14:paraId="673D65DE" w14:textId="2A83DC22" w:rsidR="00424C29" w:rsidRPr="007D7DD5" w:rsidRDefault="00424C29" w:rsidP="00424C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 w:rsidRPr="007D7DD5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lastRenderedPageBreak/>
        <w:t>Have you ever been harassed online? </w:t>
      </w:r>
    </w:p>
    <w:p w14:paraId="4A2A9BEE" w14:textId="0A2594EF" w:rsidR="00680F0F" w:rsidRPr="00680F0F" w:rsidRDefault="00424C29" w:rsidP="00424C29">
      <w:pPr>
        <w:shd w:val="clear" w:color="auto" w:fill="FFFFFF"/>
        <w:spacing w:before="100" w:beforeAutospacing="1" w:after="100" w:afterAutospacing="1" w:line="240" w:lineRule="auto"/>
        <w:ind w:left="1035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>For this question there are different opinions. There are many who has undergone harassment and also many haven’t.</w:t>
      </w:r>
      <w:r>
        <w:rPr>
          <w:rFonts w:ascii="Quicksand" w:eastAsia="Times New Roman" w:hAnsi="Quicksand" w:cs="Times New Roman"/>
          <w:b/>
          <w:bCs/>
          <w:color w:val="auto"/>
          <w:sz w:val="29"/>
          <w:szCs w:val="29"/>
          <w:lang w:val="en-IN" w:eastAsia="en-IN" w:bidi="ml-IN"/>
        </w:rPr>
        <w:t xml:space="preserve">           </w:t>
      </w:r>
      <w:r w:rsidR="00680F0F" w:rsidRPr="00680F0F">
        <w:rPr>
          <w:rFonts w:ascii="Quicksand" w:eastAsia="Times New Roman" w:hAnsi="Quicksand" w:cs="Times New Roman"/>
          <w:b/>
          <w:bCs/>
          <w:color w:val="auto"/>
          <w:sz w:val="29"/>
          <w:szCs w:val="29"/>
          <w:lang w:val="en-IN" w:eastAsia="en-IN" w:bidi="ml-IN"/>
        </w:rPr>
        <w:t> </w:t>
      </w:r>
      <w:r>
        <w:rPr>
          <w:rFonts w:ascii="Quicksand" w:eastAsia="Times New Roman" w:hAnsi="Quicksand" w:cs="Times New Roman"/>
          <w:b/>
          <w:bCs/>
          <w:color w:val="auto"/>
          <w:sz w:val="29"/>
          <w:szCs w:val="29"/>
          <w:lang w:val="en-IN" w:eastAsia="en-IN" w:bidi="ml-IN"/>
        </w:rPr>
        <w:t xml:space="preserve">      </w:t>
      </w:r>
    </w:p>
    <w:p w14:paraId="2D80EBDD" w14:textId="5EBEFCC3" w:rsidR="00680F0F" w:rsidRPr="007D7DD5" w:rsidRDefault="00680F0F" w:rsidP="00424C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 w:rsidRPr="007D7DD5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>To what extent does a brand’s social media presence influence your</w:t>
      </w:r>
      <w:r w:rsidR="00424C29" w:rsidRPr="007D7DD5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   purchasing decision?  </w:t>
      </w:r>
      <w:r w:rsidRPr="007D7DD5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 </w:t>
      </w:r>
      <w:r w:rsidR="00424C29" w:rsidRPr="007D7DD5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  </w:t>
      </w:r>
    </w:p>
    <w:p w14:paraId="04FE2F17" w14:textId="20F9A26C" w:rsidR="00424C29" w:rsidRDefault="003E7673" w:rsidP="003E767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          </w:t>
      </w:r>
      <w:r w:rsidR="00424C29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In the present situation, the area for the </w:t>
      </w:r>
      <w:proofErr w:type="spellStart"/>
      <w:r w:rsidR="00424C29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>publishment</w:t>
      </w:r>
      <w:proofErr w:type="spellEnd"/>
      <w:r w:rsidR="00424C29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 of ads are the social </w:t>
      </w:r>
      <w:r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 xml:space="preserve">  </w:t>
      </w:r>
      <w:r w:rsidR="00424C29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>medias. It itself is picturising the influence of the social media in day to day life.</w:t>
      </w:r>
    </w:p>
    <w:p w14:paraId="043AD4C0" w14:textId="64E85355" w:rsidR="00680F0F" w:rsidRPr="007D7DD5" w:rsidRDefault="00680F0F" w:rsidP="00424C2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 w:rsidRPr="007D7DD5"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>Have you ever been bullied online?</w:t>
      </w:r>
    </w:p>
    <w:p w14:paraId="24040CB3" w14:textId="54584DA4" w:rsidR="00680F0F" w:rsidRPr="00680F0F" w:rsidRDefault="00424C29" w:rsidP="00680F0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</w:pPr>
      <w:r>
        <w:rPr>
          <w:rFonts w:ascii="Quicksand" w:eastAsia="Times New Roman" w:hAnsi="Quicksand" w:cs="Times New Roman"/>
          <w:color w:val="auto"/>
          <w:sz w:val="29"/>
          <w:szCs w:val="29"/>
          <w:lang w:val="en-IN" w:eastAsia="en-IN" w:bidi="ml-IN"/>
        </w:rPr>
        <w:t>Like earlier, it too hard a spectrum of opinions</w:t>
      </w:r>
    </w:p>
    <w:p w14:paraId="0BF55AD2" w14:textId="77777777" w:rsidR="00A57CE9" w:rsidRDefault="00A57CE9" w:rsidP="00A57CE9">
      <w:pPr>
        <w:pStyle w:val="Details"/>
      </w:pPr>
    </w:p>
    <w:p w14:paraId="7755F222" w14:textId="77777777" w:rsidR="00A57CE9" w:rsidRDefault="00A57CE9" w:rsidP="00A57CE9">
      <w:pPr>
        <w:pStyle w:val="Details"/>
      </w:pPr>
      <w:bookmarkStart w:id="0" w:name="_GoBack"/>
      <w:bookmarkEnd w:id="0"/>
    </w:p>
    <w:p w14:paraId="5355DFBF" w14:textId="20758EBC" w:rsidR="00A57CE9" w:rsidRDefault="00A57CE9" w:rsidP="00A57CE9">
      <w:pPr>
        <w:pStyle w:val="Details"/>
      </w:pPr>
    </w:p>
    <w:p w14:paraId="58F18ECC" w14:textId="77777777" w:rsidR="00A57CE9" w:rsidRDefault="00A57CE9" w:rsidP="00A57CE9">
      <w:pPr>
        <w:pStyle w:val="Details"/>
      </w:pPr>
    </w:p>
    <w:sectPr w:rsidR="00A57CE9" w:rsidSect="00AB4981">
      <w:headerReference w:type="default" r:id="rId10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04F9B" w14:textId="77777777" w:rsidR="0076090A" w:rsidRDefault="0076090A">
      <w:pPr>
        <w:spacing w:after="0" w:line="240" w:lineRule="auto"/>
      </w:pPr>
      <w:r>
        <w:separator/>
      </w:r>
    </w:p>
  </w:endnote>
  <w:endnote w:type="continuationSeparator" w:id="0">
    <w:p w14:paraId="4CFE5A60" w14:textId="77777777" w:rsidR="0076090A" w:rsidRDefault="0076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43C01" w14:textId="77777777" w:rsidR="0076090A" w:rsidRDefault="0076090A">
      <w:pPr>
        <w:spacing w:after="0" w:line="240" w:lineRule="auto"/>
      </w:pPr>
      <w:r>
        <w:separator/>
      </w:r>
    </w:p>
  </w:footnote>
  <w:footnote w:type="continuationSeparator" w:id="0">
    <w:p w14:paraId="693A238F" w14:textId="77777777" w:rsidR="0076090A" w:rsidRDefault="00760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6BF5" w14:textId="77777777" w:rsidR="00EF36A5" w:rsidRDefault="00EF36A5">
    <w:pPr>
      <w:pStyle w:val="Header"/>
    </w:pPr>
    <w:r>
      <w:rPr>
        <w:noProof/>
        <w:color w:val="auto"/>
        <w:lang w:val="en-IN" w:eastAsia="en-IN" w:bidi="ml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7016A7" wp14:editId="1E21D9CA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02695D0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21103FB"/>
    <w:multiLevelType w:val="multilevel"/>
    <w:tmpl w:val="C2A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350F3"/>
    <w:multiLevelType w:val="multilevel"/>
    <w:tmpl w:val="81C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C6EFE"/>
    <w:multiLevelType w:val="multilevel"/>
    <w:tmpl w:val="ADC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42176"/>
    <w:multiLevelType w:val="multilevel"/>
    <w:tmpl w:val="BF44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162C5"/>
    <w:multiLevelType w:val="multilevel"/>
    <w:tmpl w:val="C0A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47A6F"/>
    <w:multiLevelType w:val="hybridMultilevel"/>
    <w:tmpl w:val="7EE8F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F38D9"/>
    <w:multiLevelType w:val="hybridMultilevel"/>
    <w:tmpl w:val="19507FAC"/>
    <w:lvl w:ilvl="0" w:tplc="84B48E3A">
      <w:start w:val="1"/>
      <w:numFmt w:val="decimal"/>
      <w:lvlText w:val="(%1)"/>
      <w:lvlJc w:val="left"/>
      <w:pPr>
        <w:ind w:left="103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 w15:restartNumberingAfterBreak="0">
    <w:nsid w:val="322A3CF1"/>
    <w:multiLevelType w:val="multilevel"/>
    <w:tmpl w:val="32AE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46184"/>
    <w:multiLevelType w:val="multilevel"/>
    <w:tmpl w:val="A26A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C0141"/>
    <w:multiLevelType w:val="multilevel"/>
    <w:tmpl w:val="956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10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E9"/>
    <w:rsid w:val="00013259"/>
    <w:rsid w:val="0001495E"/>
    <w:rsid w:val="0001626D"/>
    <w:rsid w:val="00035454"/>
    <w:rsid w:val="001C3C92"/>
    <w:rsid w:val="002569B5"/>
    <w:rsid w:val="002E0B9C"/>
    <w:rsid w:val="002E6287"/>
    <w:rsid w:val="002F36F0"/>
    <w:rsid w:val="00303AE1"/>
    <w:rsid w:val="00385963"/>
    <w:rsid w:val="003949BD"/>
    <w:rsid w:val="003E7673"/>
    <w:rsid w:val="00424C29"/>
    <w:rsid w:val="004D61A7"/>
    <w:rsid w:val="00524B92"/>
    <w:rsid w:val="0053630E"/>
    <w:rsid w:val="00560F76"/>
    <w:rsid w:val="0057184E"/>
    <w:rsid w:val="00590D20"/>
    <w:rsid w:val="00591FFE"/>
    <w:rsid w:val="00680F0F"/>
    <w:rsid w:val="006B7784"/>
    <w:rsid w:val="006F16F0"/>
    <w:rsid w:val="007520BE"/>
    <w:rsid w:val="00754ABC"/>
    <w:rsid w:val="0076090A"/>
    <w:rsid w:val="007D7DD5"/>
    <w:rsid w:val="00870CE7"/>
    <w:rsid w:val="0094030A"/>
    <w:rsid w:val="009E28E9"/>
    <w:rsid w:val="00A448C1"/>
    <w:rsid w:val="00A57CE9"/>
    <w:rsid w:val="00A83459"/>
    <w:rsid w:val="00AA7AA0"/>
    <w:rsid w:val="00AB4981"/>
    <w:rsid w:val="00AE54A7"/>
    <w:rsid w:val="00AE6A4C"/>
    <w:rsid w:val="00B43495"/>
    <w:rsid w:val="00B70211"/>
    <w:rsid w:val="00BA5423"/>
    <w:rsid w:val="00C36147"/>
    <w:rsid w:val="00C84D21"/>
    <w:rsid w:val="00CA6B4F"/>
    <w:rsid w:val="00D0550B"/>
    <w:rsid w:val="00DA4A43"/>
    <w:rsid w:val="00DA5BEB"/>
    <w:rsid w:val="00DE395C"/>
    <w:rsid w:val="00E2411A"/>
    <w:rsid w:val="00E37225"/>
    <w:rsid w:val="00E51439"/>
    <w:rsid w:val="00E6492A"/>
    <w:rsid w:val="00EB1495"/>
    <w:rsid w:val="00EF36A5"/>
    <w:rsid w:val="00F06B9C"/>
    <w:rsid w:val="00F7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2B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table" w:styleId="ListTable6Colorful">
    <w:name w:val="List Table 6 Colorful"/>
    <w:basedOn w:val="TableNormal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680F0F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42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U\AppData\Roaming\Microsoft\Templates\Education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2022-08-29T05:04:00Z</dcterms:created>
  <dcterms:modified xsi:type="dcterms:W3CDTF">2022-08-29T05:05:00Z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